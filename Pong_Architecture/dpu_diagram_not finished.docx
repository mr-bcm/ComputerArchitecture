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CB" w:rsidRDefault="003C4DCB" w:rsidP="003C4DCB">
      <w:pPr>
        <w:pStyle w:val="Body"/>
        <w:jc w:val="center"/>
      </w:pPr>
      <w:r>
        <w:object w:dxaOrig="8799" w:dyaOrig="5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0.75pt;height:381.75pt" o:ole="">
            <v:imagedata r:id="rId8" o:title=""/>
          </v:shape>
          <o:OLEObject Type="Embed" ProgID="Visio.Drawing.11" ShapeID="_x0000_i1025" DrawAspect="Content" ObjectID="_1460829918" r:id="rId9"/>
        </w:object>
      </w:r>
    </w:p>
    <w:p w:rsidR="00A06B82" w:rsidRPr="009623EA" w:rsidRDefault="004D7707" w:rsidP="00D81F1F">
      <w:pPr>
        <w:pStyle w:val="Body"/>
        <w:jc w:val="center"/>
        <w:rPr>
          <w:b/>
        </w:rPr>
      </w:pPr>
      <w:r>
        <w:rPr>
          <w:b/>
        </w:rPr>
        <w:t xml:space="preserve">Figure 1: </w:t>
      </w:r>
      <w:r w:rsidR="003C4DCB" w:rsidRPr="009623EA">
        <w:rPr>
          <w:b/>
        </w:rPr>
        <w:t>Single-cycle MIPS processor</w:t>
      </w:r>
      <w:bookmarkStart w:id="0" w:name="_GoBack"/>
      <w:bookmarkEnd w:id="0"/>
    </w:p>
    <w:sectPr w:rsidR="00A06B82" w:rsidRPr="009623EA" w:rsidSect="00E16A79"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E4E" w:rsidRDefault="00201E4E">
      <w:r>
        <w:separator/>
      </w:r>
    </w:p>
  </w:endnote>
  <w:endnote w:type="continuationSeparator" w:id="0">
    <w:p w:rsidR="00201E4E" w:rsidRDefault="0020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07" w:rsidRDefault="00316307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F7CD4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F7CD4">
      <w:rPr>
        <w:noProof/>
        <w:snapToGrid w:val="0"/>
      </w:rPr>
      <w:t>1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E4E" w:rsidRDefault="00201E4E">
      <w:r>
        <w:separator/>
      </w:r>
    </w:p>
  </w:footnote>
  <w:footnote w:type="continuationSeparator" w:id="0">
    <w:p w:rsidR="00201E4E" w:rsidRDefault="0020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1C41"/>
    <w:multiLevelType w:val="hybridMultilevel"/>
    <w:tmpl w:val="1D4085D6"/>
    <w:lvl w:ilvl="0" w:tplc="F7505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8BB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36AD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708F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92D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B4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E466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AEB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C691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2A6573"/>
    <w:multiLevelType w:val="singleLevel"/>
    <w:tmpl w:val="4F6C4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1F257F81"/>
    <w:multiLevelType w:val="hybridMultilevel"/>
    <w:tmpl w:val="7292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26C35A5"/>
    <w:multiLevelType w:val="hybridMultilevel"/>
    <w:tmpl w:val="4D02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C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EBC1297"/>
    <w:multiLevelType w:val="hybridMultilevel"/>
    <w:tmpl w:val="0BFC4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EA70DD"/>
    <w:multiLevelType w:val="hybridMultilevel"/>
    <w:tmpl w:val="5FFE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D83F4E"/>
    <w:multiLevelType w:val="singleLevel"/>
    <w:tmpl w:val="8664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48E951E6"/>
    <w:multiLevelType w:val="hybridMultilevel"/>
    <w:tmpl w:val="4EBCD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F3FD2"/>
    <w:multiLevelType w:val="singleLevel"/>
    <w:tmpl w:val="0409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45517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F0A55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32009F2"/>
    <w:multiLevelType w:val="hybridMultilevel"/>
    <w:tmpl w:val="7052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8680C"/>
    <w:multiLevelType w:val="singleLevel"/>
    <w:tmpl w:val="A77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14"/>
  </w:num>
  <w:num w:numId="7">
    <w:abstractNumId w:val="6"/>
  </w:num>
  <w:num w:numId="8">
    <w:abstractNumId w:val="11"/>
  </w:num>
  <w:num w:numId="9">
    <w:abstractNumId w:val="17"/>
  </w:num>
  <w:num w:numId="10">
    <w:abstractNumId w:val="13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"/>
    <w:lvlOverride w:ilvl="0">
      <w:startOverride w:val="3"/>
    </w:lvlOverride>
  </w:num>
  <w:num w:numId="15">
    <w:abstractNumId w:val="2"/>
  </w:num>
  <w:num w:numId="16">
    <w:abstractNumId w:val="2"/>
    <w:lvlOverride w:ilvl="0">
      <w:startOverride w:val="4"/>
    </w:lvlOverride>
  </w:num>
  <w:num w:numId="17">
    <w:abstractNumId w:val="3"/>
  </w:num>
  <w:num w:numId="18">
    <w:abstractNumId w:val="12"/>
  </w:num>
  <w:num w:numId="19">
    <w:abstractNumId w:val="2"/>
    <w:lvlOverride w:ilvl="0">
      <w:startOverride w:val="5"/>
    </w:lvlOverride>
  </w:num>
  <w:num w:numId="20">
    <w:abstractNumId w:val="5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1A"/>
    <w:rsid w:val="000037AE"/>
    <w:rsid w:val="00022288"/>
    <w:rsid w:val="00033B9E"/>
    <w:rsid w:val="000408FB"/>
    <w:rsid w:val="00040B5D"/>
    <w:rsid w:val="0004645A"/>
    <w:rsid w:val="000469D8"/>
    <w:rsid w:val="00054D58"/>
    <w:rsid w:val="00054DE0"/>
    <w:rsid w:val="000649F7"/>
    <w:rsid w:val="00064F98"/>
    <w:rsid w:val="0008418B"/>
    <w:rsid w:val="00092177"/>
    <w:rsid w:val="00095ED1"/>
    <w:rsid w:val="000C738D"/>
    <w:rsid w:val="000C76B1"/>
    <w:rsid w:val="000D4437"/>
    <w:rsid w:val="000D56A0"/>
    <w:rsid w:val="000E7451"/>
    <w:rsid w:val="000F611A"/>
    <w:rsid w:val="001016A6"/>
    <w:rsid w:val="00106CC7"/>
    <w:rsid w:val="00115C8F"/>
    <w:rsid w:val="00120218"/>
    <w:rsid w:val="00122812"/>
    <w:rsid w:val="001533C6"/>
    <w:rsid w:val="001579F1"/>
    <w:rsid w:val="0016105A"/>
    <w:rsid w:val="00163101"/>
    <w:rsid w:val="00167D5A"/>
    <w:rsid w:val="001857E3"/>
    <w:rsid w:val="001951FB"/>
    <w:rsid w:val="001B1F36"/>
    <w:rsid w:val="001D1C65"/>
    <w:rsid w:val="00201E4E"/>
    <w:rsid w:val="0020455E"/>
    <w:rsid w:val="00205376"/>
    <w:rsid w:val="00211025"/>
    <w:rsid w:val="002161A8"/>
    <w:rsid w:val="00235AE3"/>
    <w:rsid w:val="00240B7C"/>
    <w:rsid w:val="00271128"/>
    <w:rsid w:val="00282624"/>
    <w:rsid w:val="002933C0"/>
    <w:rsid w:val="002A467C"/>
    <w:rsid w:val="002B6F7A"/>
    <w:rsid w:val="002D30A5"/>
    <w:rsid w:val="002E00B1"/>
    <w:rsid w:val="002E5222"/>
    <w:rsid w:val="002E7871"/>
    <w:rsid w:val="002F1395"/>
    <w:rsid w:val="00307ABE"/>
    <w:rsid w:val="00316307"/>
    <w:rsid w:val="00330D79"/>
    <w:rsid w:val="00345ED7"/>
    <w:rsid w:val="003564D3"/>
    <w:rsid w:val="0037151C"/>
    <w:rsid w:val="00381679"/>
    <w:rsid w:val="00387D94"/>
    <w:rsid w:val="003A19CF"/>
    <w:rsid w:val="003A42F7"/>
    <w:rsid w:val="003B091C"/>
    <w:rsid w:val="003C4DCB"/>
    <w:rsid w:val="003C5054"/>
    <w:rsid w:val="003D225D"/>
    <w:rsid w:val="003E3E77"/>
    <w:rsid w:val="004007F4"/>
    <w:rsid w:val="00403A43"/>
    <w:rsid w:val="004118F1"/>
    <w:rsid w:val="00423E64"/>
    <w:rsid w:val="004269EA"/>
    <w:rsid w:val="00441CE1"/>
    <w:rsid w:val="00446631"/>
    <w:rsid w:val="00451CE9"/>
    <w:rsid w:val="004638AB"/>
    <w:rsid w:val="00467A57"/>
    <w:rsid w:val="00483449"/>
    <w:rsid w:val="004B497E"/>
    <w:rsid w:val="004C7712"/>
    <w:rsid w:val="004D17E2"/>
    <w:rsid w:val="004D3A6E"/>
    <w:rsid w:val="004D7707"/>
    <w:rsid w:val="004E0C2A"/>
    <w:rsid w:val="004E6CEF"/>
    <w:rsid w:val="004E6DA6"/>
    <w:rsid w:val="004E70D5"/>
    <w:rsid w:val="004F19FA"/>
    <w:rsid w:val="004F38D2"/>
    <w:rsid w:val="0050681A"/>
    <w:rsid w:val="005114A1"/>
    <w:rsid w:val="00513AFF"/>
    <w:rsid w:val="00527716"/>
    <w:rsid w:val="005279F8"/>
    <w:rsid w:val="0056591A"/>
    <w:rsid w:val="005735BC"/>
    <w:rsid w:val="00583807"/>
    <w:rsid w:val="00585318"/>
    <w:rsid w:val="005C406C"/>
    <w:rsid w:val="005D282E"/>
    <w:rsid w:val="00610463"/>
    <w:rsid w:val="006317B1"/>
    <w:rsid w:val="0063715F"/>
    <w:rsid w:val="00652B6A"/>
    <w:rsid w:val="00654567"/>
    <w:rsid w:val="006560C9"/>
    <w:rsid w:val="00660DFB"/>
    <w:rsid w:val="00661789"/>
    <w:rsid w:val="00690539"/>
    <w:rsid w:val="006B2221"/>
    <w:rsid w:val="006B73CB"/>
    <w:rsid w:val="006D142E"/>
    <w:rsid w:val="006D280B"/>
    <w:rsid w:val="006D40C3"/>
    <w:rsid w:val="006E09C7"/>
    <w:rsid w:val="006E284A"/>
    <w:rsid w:val="006E659A"/>
    <w:rsid w:val="006F2208"/>
    <w:rsid w:val="00700A40"/>
    <w:rsid w:val="0070552E"/>
    <w:rsid w:val="007306A4"/>
    <w:rsid w:val="00730A5C"/>
    <w:rsid w:val="007319AC"/>
    <w:rsid w:val="00770841"/>
    <w:rsid w:val="00775E6F"/>
    <w:rsid w:val="007B0B0B"/>
    <w:rsid w:val="007B472E"/>
    <w:rsid w:val="007C4619"/>
    <w:rsid w:val="007C6CA6"/>
    <w:rsid w:val="007C7A14"/>
    <w:rsid w:val="007E2901"/>
    <w:rsid w:val="007E6A33"/>
    <w:rsid w:val="007E7A4D"/>
    <w:rsid w:val="007F6D29"/>
    <w:rsid w:val="008012FA"/>
    <w:rsid w:val="00802002"/>
    <w:rsid w:val="00816564"/>
    <w:rsid w:val="0082431E"/>
    <w:rsid w:val="00831A99"/>
    <w:rsid w:val="0083316D"/>
    <w:rsid w:val="00842477"/>
    <w:rsid w:val="00847084"/>
    <w:rsid w:val="00850C88"/>
    <w:rsid w:val="00863BA5"/>
    <w:rsid w:val="00881831"/>
    <w:rsid w:val="008C0834"/>
    <w:rsid w:val="008D4B83"/>
    <w:rsid w:val="008E7BAC"/>
    <w:rsid w:val="00907AC6"/>
    <w:rsid w:val="009167F4"/>
    <w:rsid w:val="00935876"/>
    <w:rsid w:val="009623EA"/>
    <w:rsid w:val="00972C7D"/>
    <w:rsid w:val="009914BB"/>
    <w:rsid w:val="009B17CD"/>
    <w:rsid w:val="009B3BB8"/>
    <w:rsid w:val="009C79B4"/>
    <w:rsid w:val="009E27F2"/>
    <w:rsid w:val="009E6CCE"/>
    <w:rsid w:val="00A033EA"/>
    <w:rsid w:val="00A06B82"/>
    <w:rsid w:val="00A11BD0"/>
    <w:rsid w:val="00A20CB7"/>
    <w:rsid w:val="00A24A6C"/>
    <w:rsid w:val="00A35749"/>
    <w:rsid w:val="00A35CBE"/>
    <w:rsid w:val="00A42DF0"/>
    <w:rsid w:val="00A723D1"/>
    <w:rsid w:val="00A73BCA"/>
    <w:rsid w:val="00A8594E"/>
    <w:rsid w:val="00AA29E1"/>
    <w:rsid w:val="00AA4D24"/>
    <w:rsid w:val="00AA788A"/>
    <w:rsid w:val="00AB6722"/>
    <w:rsid w:val="00AC085B"/>
    <w:rsid w:val="00AE3516"/>
    <w:rsid w:val="00AF0903"/>
    <w:rsid w:val="00B04E3A"/>
    <w:rsid w:val="00B314FB"/>
    <w:rsid w:val="00B329DA"/>
    <w:rsid w:val="00B54026"/>
    <w:rsid w:val="00B6571C"/>
    <w:rsid w:val="00B664E0"/>
    <w:rsid w:val="00B941B4"/>
    <w:rsid w:val="00B95C1C"/>
    <w:rsid w:val="00BC3C9B"/>
    <w:rsid w:val="00BE1834"/>
    <w:rsid w:val="00BE2D35"/>
    <w:rsid w:val="00BE59AD"/>
    <w:rsid w:val="00BF447A"/>
    <w:rsid w:val="00C0521A"/>
    <w:rsid w:val="00C20293"/>
    <w:rsid w:val="00C20C7A"/>
    <w:rsid w:val="00C21337"/>
    <w:rsid w:val="00C223D4"/>
    <w:rsid w:val="00C5110E"/>
    <w:rsid w:val="00C51F87"/>
    <w:rsid w:val="00C53C18"/>
    <w:rsid w:val="00C6009C"/>
    <w:rsid w:val="00C86BC0"/>
    <w:rsid w:val="00CA130D"/>
    <w:rsid w:val="00CB475B"/>
    <w:rsid w:val="00CC12FB"/>
    <w:rsid w:val="00CC43B0"/>
    <w:rsid w:val="00CC5E41"/>
    <w:rsid w:val="00CE68D7"/>
    <w:rsid w:val="00CF5B61"/>
    <w:rsid w:val="00D1484E"/>
    <w:rsid w:val="00D14F38"/>
    <w:rsid w:val="00D161E4"/>
    <w:rsid w:val="00D2057B"/>
    <w:rsid w:val="00D30093"/>
    <w:rsid w:val="00D3082A"/>
    <w:rsid w:val="00D41B24"/>
    <w:rsid w:val="00D47397"/>
    <w:rsid w:val="00D52E89"/>
    <w:rsid w:val="00D648AA"/>
    <w:rsid w:val="00D81F1F"/>
    <w:rsid w:val="00D82994"/>
    <w:rsid w:val="00D82C13"/>
    <w:rsid w:val="00D864C0"/>
    <w:rsid w:val="00D92CC8"/>
    <w:rsid w:val="00DA23C3"/>
    <w:rsid w:val="00DA24C6"/>
    <w:rsid w:val="00DE078A"/>
    <w:rsid w:val="00DF60CE"/>
    <w:rsid w:val="00DF78BB"/>
    <w:rsid w:val="00E02B40"/>
    <w:rsid w:val="00E02E32"/>
    <w:rsid w:val="00E07F07"/>
    <w:rsid w:val="00E16333"/>
    <w:rsid w:val="00E16617"/>
    <w:rsid w:val="00E16A79"/>
    <w:rsid w:val="00E61D2B"/>
    <w:rsid w:val="00E65203"/>
    <w:rsid w:val="00E679E0"/>
    <w:rsid w:val="00E70FE6"/>
    <w:rsid w:val="00E740FC"/>
    <w:rsid w:val="00E81E2C"/>
    <w:rsid w:val="00E84532"/>
    <w:rsid w:val="00EA3509"/>
    <w:rsid w:val="00EA599C"/>
    <w:rsid w:val="00EB3A90"/>
    <w:rsid w:val="00EC42BE"/>
    <w:rsid w:val="00EE27B7"/>
    <w:rsid w:val="00EF0A23"/>
    <w:rsid w:val="00EF2BA8"/>
    <w:rsid w:val="00F13CCF"/>
    <w:rsid w:val="00F16B82"/>
    <w:rsid w:val="00F5538A"/>
    <w:rsid w:val="00F601ED"/>
    <w:rsid w:val="00F82E65"/>
    <w:rsid w:val="00F90F98"/>
    <w:rsid w:val="00F9286D"/>
    <w:rsid w:val="00FA31D8"/>
    <w:rsid w:val="00FA409A"/>
    <w:rsid w:val="00FB3440"/>
    <w:rsid w:val="00FC31B8"/>
    <w:rsid w:val="00FC3AC1"/>
    <w:rsid w:val="00FF5340"/>
    <w:rsid w:val="00FF5526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  <w15:docId w15:val="{4F1AD236-A441-4BC6-8F42-4F985915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customStyle="1" w:styleId="Body">
    <w:name w:val="Body"/>
    <w:basedOn w:val="Normal"/>
    <w:pPr>
      <w:spacing w:after="120"/>
      <w:jc w:val="both"/>
    </w:pPr>
    <w:rPr>
      <w:sz w:val="24"/>
    </w:rPr>
  </w:style>
  <w:style w:type="paragraph" w:customStyle="1" w:styleId="Heading">
    <w:name w:val="Heading"/>
    <w:basedOn w:val="Normal"/>
    <w:pPr>
      <w:keepNext/>
      <w:keepLines/>
      <w:suppressAutoHyphens/>
      <w:spacing w:before="240" w:after="120"/>
      <w:outlineLvl w:val="1"/>
    </w:pPr>
    <w:rPr>
      <w:b/>
      <w:sz w:val="28"/>
    </w:rPr>
  </w:style>
  <w:style w:type="paragraph" w:customStyle="1" w:styleId="Problem">
    <w:name w:val="Problem"/>
    <w:basedOn w:val="Normal"/>
    <w:pPr>
      <w:keepNext/>
      <w:keepLines/>
      <w:pageBreakBefore/>
      <w:numPr>
        <w:numId w:val="3"/>
      </w:numPr>
      <w:tabs>
        <w:tab w:val="clear" w:pos="720"/>
        <w:tab w:val="num" w:pos="450"/>
      </w:tabs>
      <w:suppressAutoHyphens/>
      <w:spacing w:before="120" w:after="120"/>
      <w:ind w:left="450"/>
      <w:outlineLvl w:val="0"/>
    </w:pPr>
    <w:rPr>
      <w:b/>
      <w:sz w:val="28"/>
    </w:r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4D77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4D770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Emphasis">
    <w:name w:val="Emphasis"/>
    <w:qFormat/>
    <w:rsid w:val="0088183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C3C9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rsid w:val="00483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3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Labs\e114_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37C1C-479E-4BA8-895B-7104EB16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e114_lab.dot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E114 Intro to Computer Architecture</vt:lpstr>
    </vt:vector>
  </TitlesOfParts>
  <Company>Dell Computer Corporation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E114 Intro to Computer Architecture</dc:title>
  <dc:creator>Preferred Customer</dc:creator>
  <cp:lastModifiedBy>Will Sievro</cp:lastModifiedBy>
  <cp:revision>2</cp:revision>
  <cp:lastPrinted>2014-04-08T16:48:00Z</cp:lastPrinted>
  <dcterms:created xsi:type="dcterms:W3CDTF">2014-05-06T04:19:00Z</dcterms:created>
  <dcterms:modified xsi:type="dcterms:W3CDTF">2014-05-06T04:19:00Z</dcterms:modified>
</cp:coreProperties>
</file>